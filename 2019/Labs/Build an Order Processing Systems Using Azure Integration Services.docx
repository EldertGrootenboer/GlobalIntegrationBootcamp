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2FAC4" w14:textId="77777777" w:rsidR="008E2F88" w:rsidRDefault="008E2F88" w:rsidP="008E2F88">
      <w:pPr>
        <w:jc w:val="right"/>
      </w:pPr>
      <w:r>
        <w:rPr>
          <w:noProof/>
        </w:rPr>
        <w:drawing>
          <wp:inline distT="0" distB="0" distL="0" distR="0" wp14:anchorId="2C17E03F" wp14:editId="2B02911A">
            <wp:extent cx="1800000" cy="860400"/>
            <wp:effectExtent l="0" t="0" r="0" b="0"/>
            <wp:docPr id="6" name="Picture 6" descr="A close up of a sig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BC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177A" w14:textId="77777777" w:rsidR="008E2F88" w:rsidRDefault="003D6024">
      <w:r>
        <w:pict w14:anchorId="1C855F79">
          <v:rect id="_x0000_i1025" style="width:468pt;height:6pt" o:hralign="center" o:hrstd="t" o:hrnoshade="t" o:hr="t" fillcolor="#09c" stroked="f"/>
        </w:pict>
      </w:r>
    </w:p>
    <w:p w14:paraId="2310A134" w14:textId="16BB5A5A" w:rsidR="00F07233" w:rsidRPr="00F07233" w:rsidRDefault="00AB4904" w:rsidP="00F07233">
      <w:pPr>
        <w:ind w:right="4"/>
        <w:rPr>
          <w:b/>
          <w:sz w:val="52"/>
          <w:szCs w:val="48"/>
        </w:rPr>
      </w:pPr>
      <w:r>
        <w:rPr>
          <w:b/>
          <w:sz w:val="52"/>
          <w:szCs w:val="48"/>
        </w:rPr>
        <w:t>Build an Order Processing Systems Using Azure Integration Services</w:t>
      </w:r>
    </w:p>
    <w:p w14:paraId="5005015C" w14:textId="26204A19" w:rsidR="00F07233" w:rsidRDefault="00AB4904" w:rsidP="00F07233">
      <w:pPr>
        <w:ind w:right="2839"/>
        <w:rPr>
          <w:i/>
          <w:sz w:val="40"/>
          <w:szCs w:val="40"/>
        </w:rPr>
      </w:pPr>
      <w:r>
        <w:rPr>
          <w:i/>
          <w:sz w:val="40"/>
          <w:szCs w:val="40"/>
        </w:rPr>
        <w:t>Matthew Farmer</w:t>
      </w:r>
    </w:p>
    <w:p w14:paraId="6B120C79" w14:textId="77777777" w:rsidR="00D731E7" w:rsidRDefault="00D731E7">
      <w:r>
        <w:br w:type="page"/>
      </w:r>
    </w:p>
    <w:sdt>
      <w:sdtPr>
        <w:rPr>
          <w:rFonts w:eastAsiaTheme="minorHAnsi" w:cstheme="minorBidi"/>
          <w:b w:val="0"/>
          <w:color w:val="auto"/>
          <w:sz w:val="22"/>
          <w:szCs w:val="22"/>
        </w:rPr>
        <w:id w:val="11577320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E7566EF" w14:textId="77777777" w:rsidR="00D731E7" w:rsidRDefault="00D731E7">
          <w:pPr>
            <w:pStyle w:val="TOCHeading"/>
          </w:pPr>
          <w:r>
            <w:t>Contents</w:t>
          </w:r>
        </w:p>
        <w:bookmarkStart w:id="0" w:name="_GoBack"/>
        <w:bookmarkEnd w:id="0"/>
        <w:p w14:paraId="2996E35A" w14:textId="2AC5BB70" w:rsidR="003D6024" w:rsidRDefault="00D731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8487" w:history="1">
            <w:r w:rsidR="003D6024" w:rsidRPr="001433FD">
              <w:rPr>
                <w:rStyle w:val="Hyperlink"/>
                <w:noProof/>
              </w:rPr>
              <w:t>Objective</w:t>
            </w:r>
            <w:r w:rsidR="003D6024">
              <w:rPr>
                <w:noProof/>
                <w:webHidden/>
              </w:rPr>
              <w:tab/>
            </w:r>
            <w:r w:rsidR="003D6024">
              <w:rPr>
                <w:noProof/>
                <w:webHidden/>
              </w:rPr>
              <w:fldChar w:fldCharType="begin"/>
            </w:r>
            <w:r w:rsidR="003D6024">
              <w:rPr>
                <w:noProof/>
                <w:webHidden/>
              </w:rPr>
              <w:instrText xml:space="preserve"> PAGEREF _Toc4528487 \h </w:instrText>
            </w:r>
            <w:r w:rsidR="003D6024">
              <w:rPr>
                <w:noProof/>
                <w:webHidden/>
              </w:rPr>
            </w:r>
            <w:r w:rsidR="003D6024">
              <w:rPr>
                <w:noProof/>
                <w:webHidden/>
              </w:rPr>
              <w:fldChar w:fldCharType="separate"/>
            </w:r>
            <w:r w:rsidR="003D6024">
              <w:rPr>
                <w:noProof/>
                <w:webHidden/>
              </w:rPr>
              <w:t>3</w:t>
            </w:r>
            <w:r w:rsidR="003D6024">
              <w:rPr>
                <w:noProof/>
                <w:webHidden/>
              </w:rPr>
              <w:fldChar w:fldCharType="end"/>
            </w:r>
          </w:hyperlink>
        </w:p>
        <w:p w14:paraId="1C9CC346" w14:textId="42D1C3A8" w:rsidR="003D6024" w:rsidRDefault="003D60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Z" w:eastAsia="en-NZ"/>
            </w:rPr>
          </w:pPr>
          <w:hyperlink w:anchor="_Toc4528488" w:history="1">
            <w:r w:rsidRPr="001433FD">
              <w:rPr>
                <w:rStyle w:val="Hyperlink"/>
                <w:noProof/>
              </w:rPr>
              <w:t>Let’s build something Real!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C0429" w14:textId="359529C5" w:rsidR="003D6024" w:rsidRDefault="003D60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Z" w:eastAsia="en-NZ"/>
            </w:rPr>
          </w:pPr>
          <w:hyperlink w:anchor="_Toc4528489" w:history="1">
            <w:r w:rsidRPr="001433FD">
              <w:rPr>
                <w:rStyle w:val="Hyperlink"/>
                <w:noProof/>
              </w:rPr>
              <w:t>The brief, if you choose to accept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8676C" w14:textId="1D5DCAC3" w:rsidR="003D6024" w:rsidRDefault="003D60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NZ" w:eastAsia="en-NZ"/>
            </w:rPr>
          </w:pPr>
          <w:hyperlink w:anchor="_Toc4528490" w:history="1">
            <w:r w:rsidRPr="001433FD">
              <w:rPr>
                <w:rStyle w:val="Hyperlink"/>
                <w:noProof/>
              </w:rPr>
              <w:t>The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45B7E" w14:textId="1EBA7D15" w:rsidR="003D6024" w:rsidRDefault="003D60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NZ" w:eastAsia="en-NZ"/>
            </w:rPr>
          </w:pPr>
          <w:hyperlink w:anchor="_Toc4528491" w:history="1">
            <w:r w:rsidRPr="001433FD">
              <w:rPr>
                <w:rStyle w:val="Hyperlink"/>
                <w:noProof/>
              </w:rPr>
              <w:t>Hints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6F8FE" w14:textId="7424AB08" w:rsidR="003D6024" w:rsidRDefault="003D60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Z" w:eastAsia="en-NZ"/>
            </w:rPr>
          </w:pPr>
          <w:hyperlink w:anchor="_Toc4528492" w:history="1">
            <w:r w:rsidRPr="001433FD">
              <w:rPr>
                <w:rStyle w:val="Hyperlink"/>
                <w:noProof/>
              </w:rPr>
              <w:t>General Hints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B0ACE" w14:textId="6CBB0141" w:rsidR="003D6024" w:rsidRDefault="003D60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Z" w:eastAsia="en-NZ"/>
            </w:rPr>
          </w:pPr>
          <w:hyperlink w:anchor="_Toc4528493" w:history="1">
            <w:r w:rsidRPr="001433FD">
              <w:rPr>
                <w:rStyle w:val="Hyperlink"/>
                <w:noProof/>
              </w:rPr>
              <w:t>Logic App 1 Hints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A5534" w14:textId="222794CD" w:rsidR="003D6024" w:rsidRDefault="003D60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Z" w:eastAsia="en-NZ"/>
            </w:rPr>
          </w:pPr>
          <w:hyperlink w:anchor="_Toc4528494" w:history="1">
            <w:r w:rsidRPr="001433FD">
              <w:rPr>
                <w:rStyle w:val="Hyperlink"/>
                <w:noProof/>
              </w:rPr>
              <w:t>Logic Apps 2 Hints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399F5" w14:textId="523D6AAE" w:rsidR="003D6024" w:rsidRDefault="003D60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NZ" w:eastAsia="en-NZ"/>
            </w:rPr>
          </w:pPr>
          <w:hyperlink w:anchor="_Toc4528495" w:history="1">
            <w:r w:rsidRPr="001433FD">
              <w:rPr>
                <w:rStyle w:val="Hyperlink"/>
                <w:noProof/>
              </w:rPr>
              <w:t>More details on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645C3" w14:textId="38B42797" w:rsidR="003D6024" w:rsidRDefault="003D60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Z" w:eastAsia="en-NZ"/>
            </w:rPr>
          </w:pPr>
          <w:hyperlink w:anchor="_Toc4528496" w:history="1">
            <w:r w:rsidRPr="001433FD">
              <w:rPr>
                <w:rStyle w:val="Hyperlink"/>
                <w:noProof/>
              </w:rPr>
              <w:t>Logic Apps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F2A20" w14:textId="1F4B88F7" w:rsidR="003D6024" w:rsidRDefault="003D602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28497" w:history="1">
            <w:r w:rsidRPr="001433FD">
              <w:rPr>
                <w:rStyle w:val="Hyperlink"/>
                <w:noProof/>
              </w:rPr>
              <w:t>Sample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FD0C2" w14:textId="779B520B" w:rsidR="003D6024" w:rsidRDefault="003D602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28498" w:history="1">
            <w:r w:rsidRPr="001433FD">
              <w:rPr>
                <w:rStyle w:val="Hyperlink"/>
                <w:noProof/>
              </w:rPr>
              <w:t>AddProperty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89917" w14:textId="2F9E4218" w:rsidR="003D6024" w:rsidRDefault="003D60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Z" w:eastAsia="en-NZ"/>
            </w:rPr>
          </w:pPr>
          <w:hyperlink w:anchor="_Toc4528499" w:history="1">
            <w:r w:rsidRPr="001433FD">
              <w:rPr>
                <w:rStyle w:val="Hyperlink"/>
                <w:noProof/>
              </w:rPr>
              <w:t>Logic Apps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6A72C" w14:textId="10DDD73C" w:rsidR="00D731E7" w:rsidRDefault="00D731E7">
          <w:r>
            <w:rPr>
              <w:b/>
              <w:bCs/>
              <w:noProof/>
            </w:rPr>
            <w:fldChar w:fldCharType="end"/>
          </w:r>
        </w:p>
      </w:sdtContent>
    </w:sdt>
    <w:p w14:paraId="2A67EEF8" w14:textId="77777777" w:rsidR="008E2F88" w:rsidRPr="00F07233" w:rsidRDefault="00F07233" w:rsidP="00F07233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F07233">
        <w:t xml:space="preserve"> </w:t>
      </w:r>
      <w:r w:rsidR="008E2F88" w:rsidRPr="00F07233">
        <w:br w:type="page"/>
      </w:r>
    </w:p>
    <w:p w14:paraId="70476B78" w14:textId="77777777" w:rsidR="00C83FD4" w:rsidRPr="00F07233" w:rsidRDefault="00C83FD4" w:rsidP="00D731E7">
      <w:pPr>
        <w:pStyle w:val="Heading1"/>
      </w:pPr>
      <w:bookmarkStart w:id="1" w:name="_Toc476742702"/>
      <w:bookmarkStart w:id="2" w:name="_Toc477171734"/>
      <w:bookmarkStart w:id="3" w:name="_Toc4528487"/>
      <w:r w:rsidRPr="00F07233">
        <w:lastRenderedPageBreak/>
        <w:t>Objective</w:t>
      </w:r>
      <w:bookmarkEnd w:id="1"/>
      <w:bookmarkEnd w:id="2"/>
      <w:bookmarkEnd w:id="3"/>
    </w:p>
    <w:p w14:paraId="07CEEFD4" w14:textId="3FBA9138" w:rsidR="00AB4904" w:rsidRDefault="00AB4904" w:rsidP="00AB4904">
      <w:pPr>
        <w:pStyle w:val="Heading2"/>
      </w:pPr>
      <w:bookmarkStart w:id="4" w:name="_Toc476742703"/>
      <w:bookmarkStart w:id="5" w:name="_Toc477171735"/>
      <w:bookmarkStart w:id="6" w:name="_Toc4528488"/>
      <w:r>
        <w:t>Let’s build something Real!</w:t>
      </w:r>
      <w:bookmarkEnd w:id="6"/>
    </w:p>
    <w:p w14:paraId="0F16FAF9" w14:textId="77AB75B1" w:rsidR="00AB4904" w:rsidRPr="00AB4904" w:rsidRDefault="00AB4904" w:rsidP="00AB4904">
      <w:r w:rsidRPr="00AB4904">
        <w:t>This exercise will take you through building a ‘real world’ scenario showing how Azure Integration Services components fit together.</w:t>
      </w:r>
    </w:p>
    <w:p w14:paraId="4433E7B4" w14:textId="7361DBE5" w:rsidR="00D731E7" w:rsidRDefault="00AB4904" w:rsidP="00AB4904">
      <w:r w:rsidRPr="00AB4904">
        <w:t xml:space="preserve">We are going to build a system that will receive </w:t>
      </w:r>
      <w:proofErr w:type="gramStart"/>
      <w:r w:rsidRPr="00AB4904">
        <w:t>orders, and</w:t>
      </w:r>
      <w:proofErr w:type="gramEnd"/>
      <w:r w:rsidRPr="00AB4904">
        <w:t xml:space="preserve"> process them with a number of backend systems. We won’t be guiding you step-by-step, but we will give you hints on what you need to achieve.</w:t>
      </w:r>
    </w:p>
    <w:p w14:paraId="0C3DD622" w14:textId="73AFC088" w:rsidR="00AB4904" w:rsidRDefault="00AB4904" w:rsidP="00AB4904">
      <w:pPr>
        <w:pStyle w:val="Heading2"/>
      </w:pPr>
      <w:bookmarkStart w:id="7" w:name="_Toc4528489"/>
      <w:r>
        <w:t>The brief, if you choose to accept it</w:t>
      </w:r>
      <w:bookmarkEnd w:id="7"/>
    </w:p>
    <w:p w14:paraId="296CEF64" w14:textId="77777777" w:rsidR="00AB4904" w:rsidRPr="00AB4904" w:rsidRDefault="00AB4904" w:rsidP="00AB4904">
      <w:pPr>
        <w:pStyle w:val="ListParagraph"/>
        <w:numPr>
          <w:ilvl w:val="0"/>
          <w:numId w:val="17"/>
        </w:numPr>
      </w:pPr>
      <w:r w:rsidRPr="00AB4904">
        <w:t xml:space="preserve">Your system needs to receive orders, and process them with </w:t>
      </w:r>
      <w:proofErr w:type="gramStart"/>
      <w:r w:rsidRPr="00AB4904">
        <w:t>a number of</w:t>
      </w:r>
      <w:proofErr w:type="gramEnd"/>
      <w:r w:rsidRPr="00AB4904">
        <w:t xml:space="preserve"> backend systems</w:t>
      </w:r>
    </w:p>
    <w:p w14:paraId="53288DE4" w14:textId="77777777" w:rsidR="00AB4904" w:rsidRPr="00AB4904" w:rsidRDefault="00AB4904" w:rsidP="00AB4904">
      <w:pPr>
        <w:pStyle w:val="ListParagraph"/>
        <w:numPr>
          <w:ilvl w:val="0"/>
          <w:numId w:val="17"/>
        </w:numPr>
      </w:pPr>
      <w:r w:rsidRPr="00AB4904">
        <w:t xml:space="preserve">The system is called by </w:t>
      </w:r>
      <w:proofErr w:type="gramStart"/>
      <w:r w:rsidRPr="00AB4904">
        <w:t>a number of</w:t>
      </w:r>
      <w:proofErr w:type="gramEnd"/>
      <w:r w:rsidRPr="00AB4904">
        <w:t xml:space="preserve"> clients over HTTP. The payload they will provide to you is already defined (JSON format).</w:t>
      </w:r>
    </w:p>
    <w:p w14:paraId="55D8575E" w14:textId="77777777" w:rsidR="00AB4904" w:rsidRPr="00AB4904" w:rsidRDefault="00AB4904" w:rsidP="00AB4904">
      <w:pPr>
        <w:pStyle w:val="ListParagraph"/>
        <w:numPr>
          <w:ilvl w:val="0"/>
          <w:numId w:val="17"/>
        </w:numPr>
      </w:pPr>
      <w:r w:rsidRPr="00AB4904">
        <w:t xml:space="preserve">You need to reply to the client with an order </w:t>
      </w:r>
      <w:proofErr w:type="gramStart"/>
      <w:r w:rsidRPr="00AB4904">
        <w:t>id</w:t>
      </w:r>
      <w:proofErr w:type="gramEnd"/>
      <w:r w:rsidRPr="00AB4904">
        <w:t xml:space="preserve"> so they know their order has been received safely. You should do this quickly so as not to delay them.</w:t>
      </w:r>
    </w:p>
    <w:p w14:paraId="679C8E6F" w14:textId="77777777" w:rsidR="00AB4904" w:rsidRPr="00AB4904" w:rsidRDefault="00AB4904" w:rsidP="00AB4904">
      <w:pPr>
        <w:pStyle w:val="ListParagraph"/>
        <w:numPr>
          <w:ilvl w:val="0"/>
          <w:numId w:val="17"/>
        </w:numPr>
      </w:pPr>
      <w:r w:rsidRPr="00AB4904">
        <w:t>Backend systems can take a while to process orders.</w:t>
      </w:r>
    </w:p>
    <w:p w14:paraId="387A1E8A" w14:textId="66500220" w:rsidR="00AB4904" w:rsidRDefault="00AB4904" w:rsidP="00AB4904">
      <w:pPr>
        <w:pStyle w:val="ListParagraph"/>
        <w:numPr>
          <w:ilvl w:val="0"/>
          <w:numId w:val="17"/>
        </w:numPr>
      </w:pPr>
      <w:r w:rsidRPr="00AB4904">
        <w:t>Patterns of orders coming in is highly variable across the week. Make sure you</w:t>
      </w:r>
      <w:r>
        <w:t>r</w:t>
      </w:r>
      <w:r w:rsidRPr="00AB4904">
        <w:t xml:space="preserve"> system is efficient.</w:t>
      </w:r>
    </w:p>
    <w:p w14:paraId="3C20D09A" w14:textId="3463736E" w:rsidR="00AB4904" w:rsidRPr="00AB4904" w:rsidRDefault="00AB4904" w:rsidP="00AB4904">
      <w:r>
        <w:t>Think about how you can meet this requirement, before looking at the proposed design</w:t>
      </w:r>
    </w:p>
    <w:p w14:paraId="740641C0" w14:textId="77777777" w:rsidR="00AB4904" w:rsidRDefault="00AB4904">
      <w:pPr>
        <w:rPr>
          <w:rFonts w:eastAsiaTheme="majorEastAsia" w:cstheme="minorHAnsi"/>
          <w:b/>
          <w:color w:val="0099CC"/>
          <w:sz w:val="48"/>
          <w:szCs w:val="48"/>
        </w:rPr>
      </w:pPr>
      <w:r>
        <w:br w:type="page"/>
      </w:r>
    </w:p>
    <w:p w14:paraId="164CBE15" w14:textId="5EAADD5A" w:rsidR="00C83FD4" w:rsidRPr="00F07233" w:rsidRDefault="00AB4904" w:rsidP="00D731E7">
      <w:pPr>
        <w:pStyle w:val="Heading1"/>
      </w:pPr>
      <w:bookmarkStart w:id="8" w:name="_Toc4528490"/>
      <w:bookmarkEnd w:id="4"/>
      <w:bookmarkEnd w:id="5"/>
      <w:r>
        <w:lastRenderedPageBreak/>
        <w:t>The Design</w:t>
      </w:r>
      <w:bookmarkEnd w:id="8"/>
    </w:p>
    <w:p w14:paraId="63C6CDB2" w14:textId="1C0539C3" w:rsidR="00AB4904" w:rsidRDefault="00AB4904">
      <w:pPr>
        <w:rPr>
          <w:rStyle w:val="Hyperlink"/>
          <w:color w:val="000000" w:themeColor="text1"/>
          <w:u w:val="none"/>
        </w:rPr>
      </w:pPr>
      <w:r>
        <w:rPr>
          <w:rStyle w:val="Hyperlink"/>
          <w:noProof/>
          <w:color w:val="000000" w:themeColor="text1"/>
          <w:u w:val="none"/>
        </w:rPr>
        <w:drawing>
          <wp:inline distT="0" distB="0" distL="0" distR="0" wp14:anchorId="135808CA" wp14:editId="460DD730">
            <wp:extent cx="5946614" cy="298575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688" cy="3001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895221" w14:textId="363474ED" w:rsidR="00AB4904" w:rsidRDefault="00AB4904" w:rsidP="00AB4904">
      <w:r>
        <w:t>This is not your typical Global Integration Bootcamp lab. In this lab, we are giving full reigns of the solution, so you have a chance to create it in a way that the requirements are met.</w:t>
      </w:r>
    </w:p>
    <w:p w14:paraId="15766E9C" w14:textId="65271372" w:rsidR="00AB4904" w:rsidRPr="00AB4904" w:rsidRDefault="00AB4904" w:rsidP="00AB4904">
      <w:r>
        <w:t xml:space="preserve">But if you need some hints, </w:t>
      </w:r>
      <w:proofErr w:type="gramStart"/>
      <w:r>
        <w:t>take a look</w:t>
      </w:r>
      <w:proofErr w:type="gramEnd"/>
      <w:r>
        <w:t xml:space="preserve"> at the next page for some help.</w:t>
      </w:r>
    </w:p>
    <w:p w14:paraId="1523AB21" w14:textId="2F156B6C" w:rsidR="00BE432C" w:rsidRPr="000F2A7A" w:rsidRDefault="00BE432C">
      <w:pPr>
        <w:rPr>
          <w:rStyle w:val="Hyperlink"/>
          <w:rFonts w:asciiTheme="majorHAnsi" w:eastAsiaTheme="majorEastAsia" w:hAnsiTheme="majorHAnsi" w:cstheme="majorBidi"/>
          <w:color w:val="000000" w:themeColor="text1"/>
          <w:sz w:val="32"/>
          <w:szCs w:val="32"/>
          <w:u w:val="none"/>
        </w:rPr>
      </w:pPr>
      <w:r>
        <w:rPr>
          <w:rStyle w:val="Hyperlink"/>
          <w:color w:val="000000" w:themeColor="text1"/>
          <w:u w:val="none"/>
        </w:rPr>
        <w:br w:type="page"/>
      </w:r>
    </w:p>
    <w:p w14:paraId="1468DFD1" w14:textId="39C104EB" w:rsidR="00D731E7" w:rsidRPr="00D731E7" w:rsidRDefault="00AB4904" w:rsidP="00D731E7">
      <w:pPr>
        <w:pStyle w:val="Heading1"/>
      </w:pPr>
      <w:bookmarkStart w:id="9" w:name="_Toc4528491"/>
      <w:r>
        <w:lastRenderedPageBreak/>
        <w:t>Hints</w:t>
      </w:r>
      <w:bookmarkEnd w:id="9"/>
    </w:p>
    <w:p w14:paraId="165F0BB4" w14:textId="22C78E3E" w:rsidR="00737DA3" w:rsidRDefault="00906022" w:rsidP="00D731E7">
      <w:pPr>
        <w:pStyle w:val="Heading2"/>
      </w:pPr>
      <w:bookmarkStart w:id="10" w:name="_Toc4528492"/>
      <w:r>
        <w:t xml:space="preserve">General </w:t>
      </w:r>
      <w:r w:rsidR="00AB4904">
        <w:t>Hints</w:t>
      </w:r>
      <w:bookmarkEnd w:id="10"/>
    </w:p>
    <w:p w14:paraId="7D43C8B8" w14:textId="77777777" w:rsidR="00AB4904" w:rsidRPr="00AB4904" w:rsidRDefault="00AB4904" w:rsidP="00AB4904">
      <w:pPr>
        <w:pStyle w:val="ListParagraph"/>
        <w:numPr>
          <w:ilvl w:val="0"/>
          <w:numId w:val="19"/>
        </w:numPr>
      </w:pPr>
      <w:r w:rsidRPr="00AB4904">
        <w:t>If you don’t already have an API Management instance to use, start provisioning one first (this can take 30 minutes)</w:t>
      </w:r>
    </w:p>
    <w:p w14:paraId="2C783188" w14:textId="77777777" w:rsidR="00AB4904" w:rsidRPr="00AB4904" w:rsidRDefault="00AB4904" w:rsidP="00AB4904">
      <w:pPr>
        <w:pStyle w:val="ListParagraph"/>
        <w:numPr>
          <w:ilvl w:val="0"/>
          <w:numId w:val="19"/>
        </w:numPr>
      </w:pPr>
      <w:r w:rsidRPr="00AB4904">
        <w:t>You will need to provision Service Bus premium tier to enable Event Grid support.</w:t>
      </w:r>
    </w:p>
    <w:p w14:paraId="1A10FD75" w14:textId="77777777" w:rsidR="00AB4904" w:rsidRPr="00AB4904" w:rsidRDefault="00AB4904" w:rsidP="00AB4904">
      <w:pPr>
        <w:pStyle w:val="ListParagraph"/>
        <w:numPr>
          <w:ilvl w:val="0"/>
          <w:numId w:val="19"/>
        </w:numPr>
      </w:pPr>
      <w:r w:rsidRPr="00AB4904">
        <w:t>The Event Grid event, and the Logic App that receive it (Logic App 2), can be provisioned from the Service Bus Events menu.</w:t>
      </w:r>
    </w:p>
    <w:p w14:paraId="617B38CD" w14:textId="4303C7EC" w:rsidR="00AB4904" w:rsidRPr="00AB4904" w:rsidRDefault="00AB4904" w:rsidP="005D18A4">
      <w:pPr>
        <w:pStyle w:val="Heading2"/>
      </w:pPr>
      <w:bookmarkStart w:id="11" w:name="_Toc4528493"/>
      <w:r w:rsidRPr="00AB4904">
        <w:t>Logic App 1</w:t>
      </w:r>
      <w:r w:rsidR="00906022" w:rsidRPr="00906022">
        <w:t xml:space="preserve"> Hints</w:t>
      </w:r>
      <w:bookmarkEnd w:id="11"/>
    </w:p>
    <w:p w14:paraId="4F3EF028" w14:textId="77777777" w:rsidR="00AB4904" w:rsidRPr="00AB4904" w:rsidRDefault="00AB4904" w:rsidP="005D18A4">
      <w:pPr>
        <w:pStyle w:val="ListParagraph"/>
        <w:numPr>
          <w:ilvl w:val="0"/>
          <w:numId w:val="21"/>
        </w:numPr>
      </w:pPr>
      <w:r w:rsidRPr="00AB4904">
        <w:t>Ensure you validate your input! Use a schema to validate the payload, and generate properties for use in the Logic App.</w:t>
      </w:r>
    </w:p>
    <w:p w14:paraId="6DAAB90D" w14:textId="77777777" w:rsidR="00906022" w:rsidRDefault="00AB4904" w:rsidP="005D18A4">
      <w:pPr>
        <w:pStyle w:val="ListParagraph"/>
        <w:numPr>
          <w:ilvl w:val="0"/>
          <w:numId w:val="21"/>
        </w:numPr>
      </w:pPr>
      <w:r w:rsidRPr="00AB4904">
        <w:t>The example shows us getting an Order ID from a backend system. We’re going to use a mock service to do this (in place of a CRM system, for example). Use an HTTP + Swagger action, pointing at the Open API definition at</w:t>
      </w:r>
    </w:p>
    <w:p w14:paraId="3C9006A6" w14:textId="3AC9E032" w:rsidR="00AB4904" w:rsidRPr="00AB4904" w:rsidRDefault="00AB4904" w:rsidP="005D18A4">
      <w:pPr>
        <w:pStyle w:val="ListParagraph"/>
        <w:numPr>
          <w:ilvl w:val="0"/>
          <w:numId w:val="21"/>
        </w:numPr>
      </w:pPr>
      <w:r w:rsidRPr="00AB4904">
        <w:t xml:space="preserve">https://fabrikamapim.portal.azure-api.net/docs/services/order/export?DocumentFormat=Swagger </w:t>
      </w:r>
    </w:p>
    <w:p w14:paraId="5750A366" w14:textId="2880E405" w:rsidR="00A261E9" w:rsidRDefault="00AB4904" w:rsidP="005D18A4">
      <w:pPr>
        <w:pStyle w:val="ListParagraph"/>
        <w:numPr>
          <w:ilvl w:val="0"/>
          <w:numId w:val="21"/>
        </w:numPr>
      </w:pPr>
      <w:r w:rsidRPr="00AB4904">
        <w:t xml:space="preserve">You will need to add the </w:t>
      </w:r>
      <w:proofErr w:type="spellStart"/>
      <w:r w:rsidRPr="00AB4904">
        <w:t>OrderID</w:t>
      </w:r>
      <w:proofErr w:type="spellEnd"/>
      <w:r w:rsidRPr="00AB4904">
        <w:t xml:space="preserve"> to the incoming order before passing it to Service Bus. Use a compose action with the </w:t>
      </w:r>
      <w:proofErr w:type="spellStart"/>
      <w:proofErr w:type="gramStart"/>
      <w:r w:rsidRPr="00AB4904">
        <w:t>addProperty</w:t>
      </w:r>
      <w:proofErr w:type="spellEnd"/>
      <w:r w:rsidRPr="00AB4904">
        <w:t>(</w:t>
      </w:r>
      <w:proofErr w:type="gramEnd"/>
      <w:r w:rsidRPr="00AB4904">
        <w:t>) function to do this.</w:t>
      </w:r>
    </w:p>
    <w:p w14:paraId="536B1AB1" w14:textId="1DBC480E" w:rsidR="00906022" w:rsidRPr="00AB4904" w:rsidRDefault="005D18A4" w:rsidP="005D18A4">
      <w:pPr>
        <w:pStyle w:val="Heading2"/>
      </w:pPr>
      <w:bookmarkStart w:id="12" w:name="_Toc4528494"/>
      <w:r>
        <w:t>Logic Apps 2 Hints</w:t>
      </w:r>
      <w:bookmarkEnd w:id="12"/>
    </w:p>
    <w:p w14:paraId="4EEBD25D" w14:textId="77777777" w:rsidR="00906022" w:rsidRPr="00AB4904" w:rsidRDefault="00906022" w:rsidP="005D18A4">
      <w:pPr>
        <w:pStyle w:val="ListParagraph"/>
        <w:numPr>
          <w:ilvl w:val="0"/>
          <w:numId w:val="22"/>
        </w:numPr>
      </w:pPr>
      <w:r w:rsidRPr="00AB4904">
        <w:t>Use simple connectors to prove the use case (e.g. post to Teams/Slack, send email).</w:t>
      </w:r>
    </w:p>
    <w:p w14:paraId="47F2205D" w14:textId="77777777" w:rsidR="00906022" w:rsidRPr="00AB4904" w:rsidRDefault="00906022" w:rsidP="005D18A4">
      <w:pPr>
        <w:pStyle w:val="ListParagraph"/>
        <w:numPr>
          <w:ilvl w:val="0"/>
          <w:numId w:val="22"/>
        </w:numPr>
      </w:pPr>
      <w:r w:rsidRPr="00AB4904">
        <w:t xml:space="preserve">You should use the peek-lock pattern to lock messages on the </w:t>
      </w:r>
      <w:proofErr w:type="gramStart"/>
      <w:r w:rsidRPr="00AB4904">
        <w:t>queue, and</w:t>
      </w:r>
      <w:proofErr w:type="gramEnd"/>
      <w:r w:rsidRPr="00AB4904">
        <w:t xml:space="preserve"> complete them when you are done.</w:t>
      </w:r>
    </w:p>
    <w:p w14:paraId="2ED05CD0" w14:textId="77777777" w:rsidR="00906022" w:rsidRPr="00AB4904" w:rsidRDefault="00906022" w:rsidP="005D18A4">
      <w:pPr>
        <w:pStyle w:val="ListParagraph"/>
        <w:numPr>
          <w:ilvl w:val="0"/>
          <w:numId w:val="22"/>
        </w:numPr>
      </w:pPr>
      <w:r w:rsidRPr="00AB4904">
        <w:t>You will get messages from Service Bus in groups. You will need to loop through them.</w:t>
      </w:r>
    </w:p>
    <w:p w14:paraId="73B86E07" w14:textId="77777777" w:rsidR="00AB4904" w:rsidRDefault="00AB4904" w:rsidP="00AB4904"/>
    <w:p w14:paraId="382DD74A" w14:textId="77777777" w:rsidR="005D18A4" w:rsidRDefault="005D18A4">
      <w:pPr>
        <w:rPr>
          <w:rFonts w:eastAsiaTheme="majorEastAsia" w:cstheme="minorHAnsi"/>
          <w:b/>
          <w:color w:val="0099CC"/>
          <w:sz w:val="40"/>
          <w:szCs w:val="40"/>
        </w:rPr>
      </w:pPr>
      <w:r>
        <w:br w:type="page"/>
      </w:r>
    </w:p>
    <w:p w14:paraId="4B9963EF" w14:textId="2B0D7F8C" w:rsidR="00737DA3" w:rsidRPr="00D731E7" w:rsidRDefault="005D18A4" w:rsidP="005D18A4">
      <w:pPr>
        <w:pStyle w:val="Heading1"/>
      </w:pPr>
      <w:bookmarkStart w:id="13" w:name="_Toc4528495"/>
      <w:r>
        <w:lastRenderedPageBreak/>
        <w:t>More details on the solution</w:t>
      </w:r>
      <w:bookmarkEnd w:id="13"/>
    </w:p>
    <w:p w14:paraId="569BA688" w14:textId="1A31B19B" w:rsidR="00A261E9" w:rsidRDefault="005D18A4" w:rsidP="005D18A4">
      <w:pPr>
        <w:pStyle w:val="Heading2"/>
      </w:pPr>
      <w:bookmarkStart w:id="14" w:name="_Toc4528496"/>
      <w:r>
        <w:t>Logic Apps 01</w:t>
      </w:r>
      <w:bookmarkEnd w:id="14"/>
    </w:p>
    <w:p w14:paraId="2C50A006" w14:textId="3EA6CC43" w:rsidR="00A261E9" w:rsidRDefault="00A261E9"/>
    <w:p w14:paraId="25C8A507" w14:textId="2B0D0107" w:rsidR="005D18A4" w:rsidRDefault="005D18A4">
      <w:r w:rsidRPr="005D18A4">
        <w:drawing>
          <wp:inline distT="0" distB="0" distL="0" distR="0" wp14:anchorId="32FFE0D4" wp14:editId="73EADD73">
            <wp:extent cx="3657600" cy="3749962"/>
            <wp:effectExtent l="0" t="0" r="0" b="317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F18F181-0DD4-400C-B899-EB17A1C9FC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DF18F181-0DD4-400C-B899-EB17A1C9FC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4071" cy="377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1414" w14:textId="5062A2F4" w:rsidR="005D18A4" w:rsidRDefault="005D18A4" w:rsidP="005D18A4">
      <w:pPr>
        <w:pStyle w:val="Heading3"/>
      </w:pPr>
      <w:bookmarkStart w:id="15" w:name="_Toc4528497"/>
      <w:r>
        <w:t>Sample Schema</w:t>
      </w:r>
      <w:bookmarkEnd w:id="15"/>
    </w:p>
    <w:p w14:paraId="731255B6" w14:textId="77777777" w:rsidR="005D18A4" w:rsidRPr="005D18A4" w:rsidRDefault="005D18A4" w:rsidP="005D18A4">
      <w:pPr>
        <w:pStyle w:val="NoSpacing"/>
      </w:pPr>
    </w:p>
    <w:p w14:paraId="0A39EAC1" w14:textId="77777777" w:rsidR="005D18A4" w:rsidRPr="005D18A4" w:rsidRDefault="005D18A4" w:rsidP="005D18A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</w:pP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{</w:t>
      </w:r>
    </w:p>
    <w:p w14:paraId="6AEFACFA" w14:textId="77777777" w:rsidR="005D18A4" w:rsidRPr="005D18A4" w:rsidRDefault="005D18A4" w:rsidP="005D18A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</w:pP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   </w:t>
      </w:r>
      <w:r w:rsidRPr="005D18A4">
        <w:rPr>
          <w:rFonts w:ascii="Courier New" w:eastAsia="Times New Roman" w:hAnsi="Courier New" w:cs="Courier New"/>
          <w:b/>
          <w:color w:val="800000"/>
          <w:sz w:val="20"/>
          <w:szCs w:val="20"/>
          <w:lang w:val="en-NZ" w:eastAsia="en-NZ"/>
        </w:rPr>
        <w:t>"properties"</w:t>
      </w: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:</w:t>
      </w: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</w:t>
      </w: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{</w:t>
      </w:r>
    </w:p>
    <w:p w14:paraId="07CBDBE0" w14:textId="77777777" w:rsidR="005D18A4" w:rsidRPr="005D18A4" w:rsidRDefault="005D18A4" w:rsidP="005D18A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</w:pP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       </w:t>
      </w:r>
      <w:r w:rsidRPr="005D18A4">
        <w:rPr>
          <w:rFonts w:ascii="Courier New" w:eastAsia="Times New Roman" w:hAnsi="Courier New" w:cs="Courier New"/>
          <w:b/>
          <w:color w:val="800000"/>
          <w:sz w:val="20"/>
          <w:szCs w:val="20"/>
          <w:lang w:val="en-NZ" w:eastAsia="en-NZ"/>
        </w:rPr>
        <w:t>"</w:t>
      </w:r>
      <w:proofErr w:type="spellStart"/>
      <w:r w:rsidRPr="005D18A4">
        <w:rPr>
          <w:rFonts w:ascii="Courier New" w:eastAsia="Times New Roman" w:hAnsi="Courier New" w:cs="Courier New"/>
          <w:b/>
          <w:color w:val="800000"/>
          <w:sz w:val="20"/>
          <w:szCs w:val="20"/>
          <w:lang w:val="en-NZ" w:eastAsia="en-NZ"/>
        </w:rPr>
        <w:t>CustomerID</w:t>
      </w:r>
      <w:proofErr w:type="spellEnd"/>
      <w:r w:rsidRPr="005D18A4">
        <w:rPr>
          <w:rFonts w:ascii="Courier New" w:eastAsia="Times New Roman" w:hAnsi="Courier New" w:cs="Courier New"/>
          <w:b/>
          <w:color w:val="800000"/>
          <w:sz w:val="20"/>
          <w:szCs w:val="20"/>
          <w:lang w:val="en-NZ" w:eastAsia="en-NZ"/>
        </w:rPr>
        <w:t>"</w:t>
      </w: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:</w:t>
      </w: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</w:t>
      </w: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{</w:t>
      </w:r>
    </w:p>
    <w:p w14:paraId="32BEC6F7" w14:textId="77777777" w:rsidR="005D18A4" w:rsidRPr="005D18A4" w:rsidRDefault="005D18A4" w:rsidP="005D18A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</w:pP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           </w:t>
      </w:r>
      <w:r w:rsidRPr="005D18A4">
        <w:rPr>
          <w:rFonts w:ascii="Courier New" w:eastAsia="Times New Roman" w:hAnsi="Courier New" w:cs="Courier New"/>
          <w:b/>
          <w:color w:val="800000"/>
          <w:sz w:val="20"/>
          <w:szCs w:val="20"/>
          <w:lang w:val="en-NZ" w:eastAsia="en-NZ"/>
        </w:rPr>
        <w:t>"type"</w:t>
      </w: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:</w:t>
      </w: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</w:t>
      </w:r>
      <w:r w:rsidRPr="005D18A4">
        <w:rPr>
          <w:rFonts w:ascii="Courier New" w:eastAsia="Times New Roman" w:hAnsi="Courier New" w:cs="Courier New"/>
          <w:b/>
          <w:color w:val="800000"/>
          <w:sz w:val="20"/>
          <w:szCs w:val="20"/>
          <w:lang w:val="en-NZ" w:eastAsia="en-NZ"/>
        </w:rPr>
        <w:t>"integer"</w:t>
      </w:r>
    </w:p>
    <w:p w14:paraId="5BE3BA1C" w14:textId="77777777" w:rsidR="005D18A4" w:rsidRPr="005D18A4" w:rsidRDefault="005D18A4" w:rsidP="005D18A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</w:pP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       </w:t>
      </w: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},</w:t>
      </w:r>
    </w:p>
    <w:p w14:paraId="4A67AFD8" w14:textId="77777777" w:rsidR="005D18A4" w:rsidRPr="005D18A4" w:rsidRDefault="005D18A4" w:rsidP="005D18A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</w:pP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       </w:t>
      </w:r>
      <w:r w:rsidRPr="005D18A4">
        <w:rPr>
          <w:rFonts w:ascii="Courier New" w:eastAsia="Times New Roman" w:hAnsi="Courier New" w:cs="Courier New"/>
          <w:b/>
          <w:color w:val="800000"/>
          <w:sz w:val="20"/>
          <w:szCs w:val="20"/>
          <w:lang w:val="en-NZ" w:eastAsia="en-NZ"/>
        </w:rPr>
        <w:t>"Items"</w:t>
      </w: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:</w:t>
      </w: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</w:t>
      </w: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{</w:t>
      </w:r>
    </w:p>
    <w:p w14:paraId="06D1CBFC" w14:textId="77777777" w:rsidR="005D18A4" w:rsidRPr="005D18A4" w:rsidRDefault="005D18A4" w:rsidP="005D18A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</w:pP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           </w:t>
      </w:r>
      <w:r w:rsidRPr="005D18A4">
        <w:rPr>
          <w:rFonts w:ascii="Courier New" w:eastAsia="Times New Roman" w:hAnsi="Courier New" w:cs="Courier New"/>
          <w:b/>
          <w:color w:val="800000"/>
          <w:sz w:val="20"/>
          <w:szCs w:val="20"/>
          <w:lang w:val="en-NZ" w:eastAsia="en-NZ"/>
        </w:rPr>
        <w:t>"items"</w:t>
      </w: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:</w:t>
      </w: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</w:t>
      </w: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{</w:t>
      </w:r>
    </w:p>
    <w:p w14:paraId="398B4635" w14:textId="77777777" w:rsidR="005D18A4" w:rsidRPr="005D18A4" w:rsidRDefault="005D18A4" w:rsidP="005D18A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</w:pP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               </w:t>
      </w:r>
      <w:r w:rsidRPr="005D18A4">
        <w:rPr>
          <w:rFonts w:ascii="Courier New" w:eastAsia="Times New Roman" w:hAnsi="Courier New" w:cs="Courier New"/>
          <w:b/>
          <w:color w:val="800000"/>
          <w:sz w:val="20"/>
          <w:szCs w:val="20"/>
          <w:lang w:val="en-NZ" w:eastAsia="en-NZ"/>
        </w:rPr>
        <w:t>"properties"</w:t>
      </w: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:</w:t>
      </w: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</w:t>
      </w: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{</w:t>
      </w:r>
    </w:p>
    <w:p w14:paraId="2F1139EB" w14:textId="77777777" w:rsidR="005D18A4" w:rsidRPr="005D18A4" w:rsidRDefault="005D18A4" w:rsidP="005D18A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</w:pP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                   </w:t>
      </w:r>
      <w:r w:rsidRPr="005D18A4">
        <w:rPr>
          <w:rFonts w:ascii="Courier New" w:eastAsia="Times New Roman" w:hAnsi="Courier New" w:cs="Courier New"/>
          <w:b/>
          <w:color w:val="800000"/>
          <w:sz w:val="20"/>
          <w:szCs w:val="20"/>
          <w:lang w:val="en-NZ" w:eastAsia="en-NZ"/>
        </w:rPr>
        <w:t>"</w:t>
      </w:r>
      <w:proofErr w:type="spellStart"/>
      <w:r w:rsidRPr="005D18A4">
        <w:rPr>
          <w:rFonts w:ascii="Courier New" w:eastAsia="Times New Roman" w:hAnsi="Courier New" w:cs="Courier New"/>
          <w:b/>
          <w:color w:val="800000"/>
          <w:sz w:val="20"/>
          <w:szCs w:val="20"/>
          <w:lang w:val="en-NZ" w:eastAsia="en-NZ"/>
        </w:rPr>
        <w:t>ItemID</w:t>
      </w:r>
      <w:proofErr w:type="spellEnd"/>
      <w:r w:rsidRPr="005D18A4">
        <w:rPr>
          <w:rFonts w:ascii="Courier New" w:eastAsia="Times New Roman" w:hAnsi="Courier New" w:cs="Courier New"/>
          <w:b/>
          <w:color w:val="800000"/>
          <w:sz w:val="20"/>
          <w:szCs w:val="20"/>
          <w:lang w:val="en-NZ" w:eastAsia="en-NZ"/>
        </w:rPr>
        <w:t>"</w:t>
      </w: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:</w:t>
      </w: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</w:t>
      </w: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{</w:t>
      </w:r>
    </w:p>
    <w:p w14:paraId="42E7BDF8" w14:textId="77777777" w:rsidR="005D18A4" w:rsidRPr="005D18A4" w:rsidRDefault="005D18A4" w:rsidP="005D18A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</w:pP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                       </w:t>
      </w:r>
      <w:r w:rsidRPr="005D18A4">
        <w:rPr>
          <w:rFonts w:ascii="Courier New" w:eastAsia="Times New Roman" w:hAnsi="Courier New" w:cs="Courier New"/>
          <w:b/>
          <w:color w:val="800000"/>
          <w:sz w:val="20"/>
          <w:szCs w:val="20"/>
          <w:lang w:val="en-NZ" w:eastAsia="en-NZ"/>
        </w:rPr>
        <w:t>"type"</w:t>
      </w: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:</w:t>
      </w: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</w:t>
      </w:r>
      <w:r w:rsidRPr="005D18A4">
        <w:rPr>
          <w:rFonts w:ascii="Courier New" w:eastAsia="Times New Roman" w:hAnsi="Courier New" w:cs="Courier New"/>
          <w:b/>
          <w:color w:val="800000"/>
          <w:sz w:val="20"/>
          <w:szCs w:val="20"/>
          <w:lang w:val="en-NZ" w:eastAsia="en-NZ"/>
        </w:rPr>
        <w:t>"integer"</w:t>
      </w:r>
    </w:p>
    <w:p w14:paraId="4F6FA584" w14:textId="77777777" w:rsidR="005D18A4" w:rsidRPr="005D18A4" w:rsidRDefault="005D18A4" w:rsidP="005D18A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</w:pP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                   </w:t>
      </w: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},</w:t>
      </w:r>
    </w:p>
    <w:p w14:paraId="092D8B4E" w14:textId="77777777" w:rsidR="005D18A4" w:rsidRPr="005D18A4" w:rsidRDefault="005D18A4" w:rsidP="005D18A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</w:pP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                   </w:t>
      </w:r>
      <w:r w:rsidRPr="005D18A4">
        <w:rPr>
          <w:rFonts w:ascii="Courier New" w:eastAsia="Times New Roman" w:hAnsi="Courier New" w:cs="Courier New"/>
          <w:b/>
          <w:color w:val="800000"/>
          <w:sz w:val="20"/>
          <w:szCs w:val="20"/>
          <w:lang w:val="en-NZ" w:eastAsia="en-NZ"/>
        </w:rPr>
        <w:t>"Quantity"</w:t>
      </w: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:</w:t>
      </w: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</w:t>
      </w: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{</w:t>
      </w:r>
    </w:p>
    <w:p w14:paraId="3345D45A" w14:textId="77777777" w:rsidR="005D18A4" w:rsidRPr="005D18A4" w:rsidRDefault="005D18A4" w:rsidP="005D18A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</w:pP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                       </w:t>
      </w:r>
      <w:r w:rsidRPr="005D18A4">
        <w:rPr>
          <w:rFonts w:ascii="Courier New" w:eastAsia="Times New Roman" w:hAnsi="Courier New" w:cs="Courier New"/>
          <w:b/>
          <w:color w:val="800000"/>
          <w:sz w:val="20"/>
          <w:szCs w:val="20"/>
          <w:lang w:val="en-NZ" w:eastAsia="en-NZ"/>
        </w:rPr>
        <w:t>"type"</w:t>
      </w: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:</w:t>
      </w: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</w:t>
      </w:r>
      <w:r w:rsidRPr="005D18A4">
        <w:rPr>
          <w:rFonts w:ascii="Courier New" w:eastAsia="Times New Roman" w:hAnsi="Courier New" w:cs="Courier New"/>
          <w:b/>
          <w:color w:val="800000"/>
          <w:sz w:val="20"/>
          <w:szCs w:val="20"/>
          <w:lang w:val="en-NZ" w:eastAsia="en-NZ"/>
        </w:rPr>
        <w:t>"integer"</w:t>
      </w:r>
    </w:p>
    <w:p w14:paraId="18F05032" w14:textId="77777777" w:rsidR="005D18A4" w:rsidRPr="005D18A4" w:rsidRDefault="005D18A4" w:rsidP="005D18A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</w:pP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                   </w:t>
      </w: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}</w:t>
      </w:r>
    </w:p>
    <w:p w14:paraId="56415D4A" w14:textId="77777777" w:rsidR="005D18A4" w:rsidRPr="005D18A4" w:rsidRDefault="005D18A4" w:rsidP="005D18A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</w:pP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               </w:t>
      </w: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},</w:t>
      </w:r>
    </w:p>
    <w:p w14:paraId="24A4B288" w14:textId="77777777" w:rsidR="005D18A4" w:rsidRPr="005D18A4" w:rsidRDefault="005D18A4" w:rsidP="005D18A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</w:pP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               </w:t>
      </w:r>
      <w:r w:rsidRPr="005D18A4">
        <w:rPr>
          <w:rFonts w:ascii="Courier New" w:eastAsia="Times New Roman" w:hAnsi="Courier New" w:cs="Courier New"/>
          <w:b/>
          <w:color w:val="800000"/>
          <w:sz w:val="20"/>
          <w:szCs w:val="20"/>
          <w:lang w:val="en-NZ" w:eastAsia="en-NZ"/>
        </w:rPr>
        <w:t>"required"</w:t>
      </w: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:</w:t>
      </w: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</w:t>
      </w: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[</w:t>
      </w:r>
    </w:p>
    <w:p w14:paraId="5D61CC4B" w14:textId="77777777" w:rsidR="005D18A4" w:rsidRPr="005D18A4" w:rsidRDefault="005D18A4" w:rsidP="005D18A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</w:pP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                   </w:t>
      </w:r>
      <w:r w:rsidRPr="005D18A4">
        <w:rPr>
          <w:rFonts w:ascii="Courier New" w:eastAsia="Times New Roman" w:hAnsi="Courier New" w:cs="Courier New"/>
          <w:b/>
          <w:color w:val="800000"/>
          <w:sz w:val="20"/>
          <w:szCs w:val="20"/>
          <w:lang w:val="en-NZ" w:eastAsia="en-NZ"/>
        </w:rPr>
        <w:t>"</w:t>
      </w:r>
      <w:proofErr w:type="spellStart"/>
      <w:r w:rsidRPr="005D18A4">
        <w:rPr>
          <w:rFonts w:ascii="Courier New" w:eastAsia="Times New Roman" w:hAnsi="Courier New" w:cs="Courier New"/>
          <w:b/>
          <w:color w:val="800000"/>
          <w:sz w:val="20"/>
          <w:szCs w:val="20"/>
          <w:lang w:val="en-NZ" w:eastAsia="en-NZ"/>
        </w:rPr>
        <w:t>ItemID</w:t>
      </w:r>
      <w:proofErr w:type="spellEnd"/>
      <w:r w:rsidRPr="005D18A4">
        <w:rPr>
          <w:rFonts w:ascii="Courier New" w:eastAsia="Times New Roman" w:hAnsi="Courier New" w:cs="Courier New"/>
          <w:b/>
          <w:color w:val="800000"/>
          <w:sz w:val="20"/>
          <w:szCs w:val="20"/>
          <w:lang w:val="en-NZ" w:eastAsia="en-NZ"/>
        </w:rPr>
        <w:t>"</w:t>
      </w: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,</w:t>
      </w:r>
    </w:p>
    <w:p w14:paraId="0BE73EA1" w14:textId="77777777" w:rsidR="005D18A4" w:rsidRPr="005D18A4" w:rsidRDefault="005D18A4" w:rsidP="005D18A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</w:pP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lastRenderedPageBreak/>
        <w:t xml:space="preserve">                    </w:t>
      </w:r>
      <w:r w:rsidRPr="005D18A4">
        <w:rPr>
          <w:rFonts w:ascii="Courier New" w:eastAsia="Times New Roman" w:hAnsi="Courier New" w:cs="Courier New"/>
          <w:b/>
          <w:color w:val="800000"/>
          <w:sz w:val="20"/>
          <w:szCs w:val="20"/>
          <w:lang w:val="en-NZ" w:eastAsia="en-NZ"/>
        </w:rPr>
        <w:t>"Quantity"</w:t>
      </w:r>
    </w:p>
    <w:p w14:paraId="415A50C0" w14:textId="77777777" w:rsidR="005D18A4" w:rsidRPr="005D18A4" w:rsidRDefault="005D18A4" w:rsidP="005D18A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</w:pP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               </w:t>
      </w: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],</w:t>
      </w:r>
    </w:p>
    <w:p w14:paraId="40D89A4F" w14:textId="77777777" w:rsidR="005D18A4" w:rsidRPr="005D18A4" w:rsidRDefault="005D18A4" w:rsidP="005D18A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</w:pP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               </w:t>
      </w:r>
      <w:r w:rsidRPr="005D18A4">
        <w:rPr>
          <w:rFonts w:ascii="Courier New" w:eastAsia="Times New Roman" w:hAnsi="Courier New" w:cs="Courier New"/>
          <w:b/>
          <w:color w:val="800000"/>
          <w:sz w:val="20"/>
          <w:szCs w:val="20"/>
          <w:lang w:val="en-NZ" w:eastAsia="en-NZ"/>
        </w:rPr>
        <w:t>"type"</w:t>
      </w: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:</w:t>
      </w: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</w:t>
      </w:r>
      <w:r w:rsidRPr="005D18A4">
        <w:rPr>
          <w:rFonts w:ascii="Courier New" w:eastAsia="Times New Roman" w:hAnsi="Courier New" w:cs="Courier New"/>
          <w:b/>
          <w:color w:val="800000"/>
          <w:sz w:val="20"/>
          <w:szCs w:val="20"/>
          <w:lang w:val="en-NZ" w:eastAsia="en-NZ"/>
        </w:rPr>
        <w:t>"object"</w:t>
      </w:r>
    </w:p>
    <w:p w14:paraId="50A4AA41" w14:textId="77777777" w:rsidR="005D18A4" w:rsidRPr="005D18A4" w:rsidRDefault="005D18A4" w:rsidP="005D18A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</w:pP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           </w:t>
      </w: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},</w:t>
      </w:r>
    </w:p>
    <w:p w14:paraId="58246C7C" w14:textId="77777777" w:rsidR="005D18A4" w:rsidRPr="005D18A4" w:rsidRDefault="005D18A4" w:rsidP="005D18A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</w:pP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           </w:t>
      </w:r>
      <w:r w:rsidRPr="005D18A4">
        <w:rPr>
          <w:rFonts w:ascii="Courier New" w:eastAsia="Times New Roman" w:hAnsi="Courier New" w:cs="Courier New"/>
          <w:b/>
          <w:color w:val="800000"/>
          <w:sz w:val="20"/>
          <w:szCs w:val="20"/>
          <w:lang w:val="en-NZ" w:eastAsia="en-NZ"/>
        </w:rPr>
        <w:t>"type"</w:t>
      </w: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:</w:t>
      </w: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</w:t>
      </w:r>
      <w:r w:rsidRPr="005D18A4">
        <w:rPr>
          <w:rFonts w:ascii="Courier New" w:eastAsia="Times New Roman" w:hAnsi="Courier New" w:cs="Courier New"/>
          <w:b/>
          <w:color w:val="800000"/>
          <w:sz w:val="20"/>
          <w:szCs w:val="20"/>
          <w:lang w:val="en-NZ" w:eastAsia="en-NZ"/>
        </w:rPr>
        <w:t>"array"</w:t>
      </w:r>
    </w:p>
    <w:p w14:paraId="0862A7F8" w14:textId="77777777" w:rsidR="005D18A4" w:rsidRPr="005D18A4" w:rsidRDefault="005D18A4" w:rsidP="005D18A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</w:pP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       </w:t>
      </w: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},</w:t>
      </w:r>
    </w:p>
    <w:p w14:paraId="4BD27D2E" w14:textId="77777777" w:rsidR="005D18A4" w:rsidRPr="005D18A4" w:rsidRDefault="005D18A4" w:rsidP="005D18A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</w:pP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       </w:t>
      </w:r>
      <w:r w:rsidRPr="005D18A4">
        <w:rPr>
          <w:rFonts w:ascii="Courier New" w:eastAsia="Times New Roman" w:hAnsi="Courier New" w:cs="Courier New"/>
          <w:b/>
          <w:color w:val="800000"/>
          <w:sz w:val="20"/>
          <w:szCs w:val="20"/>
          <w:lang w:val="en-NZ" w:eastAsia="en-NZ"/>
        </w:rPr>
        <w:t>"</w:t>
      </w:r>
      <w:proofErr w:type="spellStart"/>
      <w:r w:rsidRPr="005D18A4">
        <w:rPr>
          <w:rFonts w:ascii="Courier New" w:eastAsia="Times New Roman" w:hAnsi="Courier New" w:cs="Courier New"/>
          <w:b/>
          <w:color w:val="800000"/>
          <w:sz w:val="20"/>
          <w:szCs w:val="20"/>
          <w:lang w:val="en-NZ" w:eastAsia="en-NZ"/>
        </w:rPr>
        <w:t>PromoCode</w:t>
      </w:r>
      <w:proofErr w:type="spellEnd"/>
      <w:r w:rsidRPr="005D18A4">
        <w:rPr>
          <w:rFonts w:ascii="Courier New" w:eastAsia="Times New Roman" w:hAnsi="Courier New" w:cs="Courier New"/>
          <w:b/>
          <w:color w:val="800000"/>
          <w:sz w:val="20"/>
          <w:szCs w:val="20"/>
          <w:lang w:val="en-NZ" w:eastAsia="en-NZ"/>
        </w:rPr>
        <w:t>"</w:t>
      </w: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:</w:t>
      </w: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</w:t>
      </w: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{</w:t>
      </w:r>
    </w:p>
    <w:p w14:paraId="65192E5E" w14:textId="77777777" w:rsidR="005D18A4" w:rsidRPr="005D18A4" w:rsidRDefault="005D18A4" w:rsidP="005D18A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</w:pP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           </w:t>
      </w:r>
      <w:r w:rsidRPr="005D18A4">
        <w:rPr>
          <w:rFonts w:ascii="Courier New" w:eastAsia="Times New Roman" w:hAnsi="Courier New" w:cs="Courier New"/>
          <w:b/>
          <w:color w:val="800000"/>
          <w:sz w:val="20"/>
          <w:szCs w:val="20"/>
          <w:lang w:val="en-NZ" w:eastAsia="en-NZ"/>
        </w:rPr>
        <w:t>"type"</w:t>
      </w: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:</w:t>
      </w: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</w:t>
      </w:r>
      <w:r w:rsidRPr="005D18A4">
        <w:rPr>
          <w:rFonts w:ascii="Courier New" w:eastAsia="Times New Roman" w:hAnsi="Courier New" w:cs="Courier New"/>
          <w:b/>
          <w:color w:val="800000"/>
          <w:sz w:val="20"/>
          <w:szCs w:val="20"/>
          <w:lang w:val="en-NZ" w:eastAsia="en-NZ"/>
        </w:rPr>
        <w:t>"string"</w:t>
      </w:r>
    </w:p>
    <w:p w14:paraId="1214B221" w14:textId="77777777" w:rsidR="005D18A4" w:rsidRPr="005D18A4" w:rsidRDefault="005D18A4" w:rsidP="005D18A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</w:pP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       </w:t>
      </w: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}</w:t>
      </w:r>
    </w:p>
    <w:p w14:paraId="3F0257A2" w14:textId="77777777" w:rsidR="005D18A4" w:rsidRPr="005D18A4" w:rsidRDefault="005D18A4" w:rsidP="005D18A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</w:pP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   </w:t>
      </w: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},</w:t>
      </w:r>
    </w:p>
    <w:p w14:paraId="57E8ABCE" w14:textId="77777777" w:rsidR="005D18A4" w:rsidRPr="005D18A4" w:rsidRDefault="005D18A4" w:rsidP="005D18A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</w:pP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   </w:t>
      </w:r>
      <w:r w:rsidRPr="005D18A4">
        <w:rPr>
          <w:rFonts w:ascii="Courier New" w:eastAsia="Times New Roman" w:hAnsi="Courier New" w:cs="Courier New"/>
          <w:b/>
          <w:color w:val="800000"/>
          <w:sz w:val="20"/>
          <w:szCs w:val="20"/>
          <w:lang w:val="en-NZ" w:eastAsia="en-NZ"/>
        </w:rPr>
        <w:t>"type"</w:t>
      </w: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:</w:t>
      </w:r>
      <w:r w:rsidRPr="005D18A4"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  <w:t xml:space="preserve"> </w:t>
      </w:r>
      <w:r w:rsidRPr="005D18A4">
        <w:rPr>
          <w:rFonts w:ascii="Courier New" w:eastAsia="Times New Roman" w:hAnsi="Courier New" w:cs="Courier New"/>
          <w:b/>
          <w:color w:val="800000"/>
          <w:sz w:val="20"/>
          <w:szCs w:val="20"/>
          <w:lang w:val="en-NZ" w:eastAsia="en-NZ"/>
        </w:rPr>
        <w:t>"object"</w:t>
      </w:r>
    </w:p>
    <w:p w14:paraId="1413E265" w14:textId="77777777" w:rsidR="005D18A4" w:rsidRPr="005D18A4" w:rsidRDefault="005D18A4" w:rsidP="005D18A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NZ" w:eastAsia="en-NZ"/>
        </w:rPr>
      </w:pPr>
      <w:r w:rsidRPr="005D18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}</w:t>
      </w:r>
    </w:p>
    <w:p w14:paraId="763522D2" w14:textId="6A1DD8BE" w:rsidR="005D18A4" w:rsidRDefault="005D18A4" w:rsidP="005D18A4">
      <w:pPr>
        <w:pStyle w:val="NoSpacing"/>
      </w:pPr>
    </w:p>
    <w:p w14:paraId="1610E4DE" w14:textId="02F90E67" w:rsidR="003602F6" w:rsidRDefault="003602F6" w:rsidP="005D18A4">
      <w:pPr>
        <w:pStyle w:val="NoSpacing"/>
      </w:pPr>
      <w:r w:rsidRPr="003602F6">
        <w:drawing>
          <wp:inline distT="0" distB="0" distL="0" distR="0" wp14:anchorId="501DEDAA" wp14:editId="01E6813F">
            <wp:extent cx="3943350" cy="4010328"/>
            <wp:effectExtent l="0" t="0" r="0" b="952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A03C7A5-7680-48DA-98FE-631FF85B57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BA03C7A5-7680-48DA-98FE-631FF85B57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4620" cy="403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47F5" w14:textId="4A853EFC" w:rsidR="003602F6" w:rsidRDefault="003602F6" w:rsidP="005D18A4">
      <w:pPr>
        <w:pStyle w:val="NoSpacing"/>
      </w:pPr>
    </w:p>
    <w:p w14:paraId="74CE355E" w14:textId="31388722" w:rsidR="003602F6" w:rsidRDefault="003602F6" w:rsidP="003602F6">
      <w:pPr>
        <w:pStyle w:val="Heading3"/>
      </w:pPr>
      <w:bookmarkStart w:id="16" w:name="_Toc4528498"/>
      <w:proofErr w:type="spellStart"/>
      <w:r>
        <w:t>AddProperty</w:t>
      </w:r>
      <w:proofErr w:type="spellEnd"/>
      <w:r>
        <w:t xml:space="preserve"> Details</w:t>
      </w:r>
      <w:bookmarkEnd w:id="16"/>
    </w:p>
    <w:p w14:paraId="60A4E2D0" w14:textId="309E3FFF" w:rsidR="003602F6" w:rsidRDefault="003602F6" w:rsidP="003602F6">
      <w:pPr>
        <w:pStyle w:val="NoSpacing"/>
      </w:pPr>
    </w:p>
    <w:p w14:paraId="2590E099" w14:textId="77777777" w:rsidR="003602F6" w:rsidRPr="003602F6" w:rsidRDefault="003602F6" w:rsidP="003602F6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proofErr w:type="spellStart"/>
      <w:r w:rsidRPr="003602F6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>addProperty</w:t>
      </w:r>
      <w:proofErr w:type="spellEnd"/>
      <w:r w:rsidRPr="003602F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(</w:t>
      </w:r>
      <w:proofErr w:type="spellStart"/>
      <w:proofErr w:type="gramStart"/>
      <w:r w:rsidRPr="003602F6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>triggerBody</w:t>
      </w:r>
      <w:proofErr w:type="spellEnd"/>
      <w:r w:rsidRPr="003602F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(</w:t>
      </w:r>
      <w:proofErr w:type="gramEnd"/>
      <w:r w:rsidRPr="003602F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),</w:t>
      </w:r>
      <w:r w:rsidRPr="003602F6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</w:t>
      </w:r>
      <w:r w:rsidRPr="003602F6">
        <w:rPr>
          <w:rFonts w:ascii="Courier New" w:eastAsia="Times New Roman" w:hAnsi="Courier New" w:cs="Courier New"/>
          <w:color w:val="808080"/>
          <w:sz w:val="20"/>
          <w:szCs w:val="20"/>
          <w:lang w:val="en-NZ" w:eastAsia="en-NZ"/>
        </w:rPr>
        <w:t>'</w:t>
      </w:r>
      <w:proofErr w:type="spellStart"/>
      <w:r w:rsidRPr="003602F6">
        <w:rPr>
          <w:rFonts w:ascii="Courier New" w:eastAsia="Times New Roman" w:hAnsi="Courier New" w:cs="Courier New"/>
          <w:color w:val="808080"/>
          <w:sz w:val="20"/>
          <w:szCs w:val="20"/>
          <w:lang w:val="en-NZ" w:eastAsia="en-NZ"/>
        </w:rPr>
        <w:t>OrderID</w:t>
      </w:r>
      <w:proofErr w:type="spellEnd"/>
      <w:r w:rsidRPr="003602F6">
        <w:rPr>
          <w:rFonts w:ascii="Courier New" w:eastAsia="Times New Roman" w:hAnsi="Courier New" w:cs="Courier New"/>
          <w:color w:val="808080"/>
          <w:sz w:val="20"/>
          <w:szCs w:val="20"/>
          <w:lang w:val="en-NZ" w:eastAsia="en-NZ"/>
        </w:rPr>
        <w:t>'</w:t>
      </w:r>
      <w:r w:rsidRPr="003602F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,</w:t>
      </w:r>
      <w:r w:rsidRPr="003602F6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body</w:t>
      </w:r>
      <w:r w:rsidRPr="003602F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(</w:t>
      </w:r>
      <w:r w:rsidRPr="003602F6">
        <w:rPr>
          <w:rFonts w:ascii="Courier New" w:eastAsia="Times New Roman" w:hAnsi="Courier New" w:cs="Courier New"/>
          <w:color w:val="808080"/>
          <w:sz w:val="20"/>
          <w:szCs w:val="20"/>
          <w:lang w:val="en-NZ" w:eastAsia="en-NZ"/>
        </w:rPr>
        <w:t>'submit'</w:t>
      </w:r>
      <w:r w:rsidRPr="003602F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)?[</w:t>
      </w:r>
      <w:r w:rsidRPr="003602F6">
        <w:rPr>
          <w:rFonts w:ascii="Courier New" w:eastAsia="Times New Roman" w:hAnsi="Courier New" w:cs="Courier New"/>
          <w:color w:val="808080"/>
          <w:sz w:val="20"/>
          <w:szCs w:val="20"/>
          <w:lang w:val="en-NZ" w:eastAsia="en-NZ"/>
        </w:rPr>
        <w:t>'</w:t>
      </w:r>
      <w:proofErr w:type="spellStart"/>
      <w:r w:rsidRPr="003602F6">
        <w:rPr>
          <w:rFonts w:ascii="Courier New" w:eastAsia="Times New Roman" w:hAnsi="Courier New" w:cs="Courier New"/>
          <w:color w:val="808080"/>
          <w:sz w:val="20"/>
          <w:szCs w:val="20"/>
          <w:lang w:val="en-NZ" w:eastAsia="en-NZ"/>
        </w:rPr>
        <w:t>OrderID</w:t>
      </w:r>
      <w:proofErr w:type="spellEnd"/>
      <w:r w:rsidRPr="003602F6">
        <w:rPr>
          <w:rFonts w:ascii="Courier New" w:eastAsia="Times New Roman" w:hAnsi="Courier New" w:cs="Courier New"/>
          <w:color w:val="808080"/>
          <w:sz w:val="20"/>
          <w:szCs w:val="20"/>
          <w:lang w:val="en-NZ" w:eastAsia="en-NZ"/>
        </w:rPr>
        <w:t>'</w:t>
      </w:r>
      <w:r w:rsidRPr="003602F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NZ" w:eastAsia="en-NZ"/>
        </w:rPr>
        <w:t>])</w:t>
      </w:r>
    </w:p>
    <w:p w14:paraId="4209EBD5" w14:textId="77777777" w:rsidR="003602F6" w:rsidRPr="003602F6" w:rsidRDefault="003602F6" w:rsidP="003602F6">
      <w:pPr>
        <w:rPr>
          <w:lang w:val="en-NZ"/>
        </w:rPr>
      </w:pPr>
    </w:p>
    <w:p w14:paraId="6AD30D30" w14:textId="77777777" w:rsidR="003602F6" w:rsidRDefault="003602F6">
      <w:pPr>
        <w:rPr>
          <w:rFonts w:eastAsiaTheme="majorEastAsia" w:cstheme="minorHAnsi"/>
          <w:b/>
          <w:color w:val="0099CC"/>
          <w:sz w:val="40"/>
          <w:szCs w:val="40"/>
        </w:rPr>
      </w:pPr>
      <w:r>
        <w:br w:type="page"/>
      </w:r>
    </w:p>
    <w:p w14:paraId="255195A2" w14:textId="0DF77F15" w:rsidR="005D18A4" w:rsidRDefault="005D18A4" w:rsidP="005D18A4">
      <w:pPr>
        <w:pStyle w:val="Heading2"/>
      </w:pPr>
      <w:bookmarkStart w:id="17" w:name="_Toc4528499"/>
      <w:r>
        <w:lastRenderedPageBreak/>
        <w:t>Logic Apps 02</w:t>
      </w:r>
      <w:bookmarkEnd w:id="17"/>
    </w:p>
    <w:p w14:paraId="6EC376BD" w14:textId="044DB8FB" w:rsidR="005D18A4" w:rsidRPr="005D18A4" w:rsidRDefault="003602F6" w:rsidP="005D18A4">
      <w:r w:rsidRPr="003602F6">
        <w:drawing>
          <wp:inline distT="0" distB="0" distL="0" distR="0" wp14:anchorId="34BE237E" wp14:editId="72A945D5">
            <wp:extent cx="5943600" cy="3961765"/>
            <wp:effectExtent l="0" t="0" r="0" b="63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7626CD0-5635-4623-A66F-754B9D44F2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7626CD0-5635-4623-A66F-754B9D44F2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8A4" w:rsidRPr="005D18A4" w:rsidSect="008E2F88"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61F97" w14:textId="77777777" w:rsidR="00AB4904" w:rsidRDefault="00AB4904" w:rsidP="003A33C4">
      <w:pPr>
        <w:spacing w:after="0" w:line="240" w:lineRule="auto"/>
      </w:pPr>
      <w:r>
        <w:separator/>
      </w:r>
    </w:p>
  </w:endnote>
  <w:endnote w:type="continuationSeparator" w:id="0">
    <w:p w14:paraId="0F54148C" w14:textId="77777777" w:rsidR="00AB4904" w:rsidRDefault="00AB4904" w:rsidP="003A3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8696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A0F706" w14:textId="77777777" w:rsidR="00DE4CB8" w:rsidRDefault="00F07233" w:rsidP="00F07233">
        <w:pPr>
          <w:pStyle w:val="Footer"/>
          <w:ind w:firstLine="2880"/>
          <w:jc w:val="center"/>
        </w:pPr>
        <w:r>
          <w:rPr>
            <w:noProof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drawing>
            <wp:inline distT="0" distB="0" distL="0" distR="0" wp14:anchorId="7FD3A313" wp14:editId="75241007">
              <wp:extent cx="720000" cy="345600"/>
              <wp:effectExtent l="0" t="0" r="4445" b="0"/>
              <wp:docPr id="10" name="Picture 10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GIBC_Logo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0000" cy="345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  <w:p w14:paraId="00318BBB" w14:textId="77777777" w:rsidR="00DE4CB8" w:rsidRDefault="00DE4CB8" w:rsidP="00F07233">
    <w:pPr>
      <w:pStyle w:val="Footer"/>
      <w:tabs>
        <w:tab w:val="clear" w:pos="4680"/>
        <w:tab w:val="clear" w:pos="9360"/>
        <w:tab w:val="left" w:pos="181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C744E" w14:textId="77777777" w:rsidR="00AB4904" w:rsidRDefault="00AB4904" w:rsidP="003A33C4">
      <w:pPr>
        <w:spacing w:after="0" w:line="240" w:lineRule="auto"/>
      </w:pPr>
      <w:r>
        <w:separator/>
      </w:r>
    </w:p>
  </w:footnote>
  <w:footnote w:type="continuationSeparator" w:id="0">
    <w:p w14:paraId="1992CE5B" w14:textId="77777777" w:rsidR="00AB4904" w:rsidRDefault="00AB4904" w:rsidP="003A3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7D228" w14:textId="77777777" w:rsidR="00DE4CB8" w:rsidRDefault="00DE4CB8">
    <w:pPr>
      <w:pStyle w:val="Header"/>
    </w:pPr>
  </w:p>
  <w:p w14:paraId="5C664A12" w14:textId="77777777" w:rsidR="00DE4CB8" w:rsidRDefault="00DE4C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05BC"/>
    <w:multiLevelType w:val="hybridMultilevel"/>
    <w:tmpl w:val="7A40446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36E3C"/>
    <w:multiLevelType w:val="hybridMultilevel"/>
    <w:tmpl w:val="781AFB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D76C7"/>
    <w:multiLevelType w:val="hybridMultilevel"/>
    <w:tmpl w:val="ACC6A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657C4"/>
    <w:multiLevelType w:val="hybridMultilevel"/>
    <w:tmpl w:val="C4AA4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44777"/>
    <w:multiLevelType w:val="hybridMultilevel"/>
    <w:tmpl w:val="EAF65E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E2C1C"/>
    <w:multiLevelType w:val="hybridMultilevel"/>
    <w:tmpl w:val="C09E04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9530E"/>
    <w:multiLevelType w:val="hybridMultilevel"/>
    <w:tmpl w:val="D9042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D11AD"/>
    <w:multiLevelType w:val="hybridMultilevel"/>
    <w:tmpl w:val="9D7C0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63D25"/>
    <w:multiLevelType w:val="hybridMultilevel"/>
    <w:tmpl w:val="ACC6A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B4C9E"/>
    <w:multiLevelType w:val="hybridMultilevel"/>
    <w:tmpl w:val="BA3AB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A7458"/>
    <w:multiLevelType w:val="hybridMultilevel"/>
    <w:tmpl w:val="3DC2B77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20201"/>
    <w:multiLevelType w:val="hybridMultilevel"/>
    <w:tmpl w:val="4AE8FDA2"/>
    <w:lvl w:ilvl="0" w:tplc="BD4491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554401"/>
    <w:multiLevelType w:val="hybridMultilevel"/>
    <w:tmpl w:val="CC241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8187B"/>
    <w:multiLevelType w:val="hybridMultilevel"/>
    <w:tmpl w:val="CADAB0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B7BEB"/>
    <w:multiLevelType w:val="hybridMultilevel"/>
    <w:tmpl w:val="986029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460A9"/>
    <w:multiLevelType w:val="hybridMultilevel"/>
    <w:tmpl w:val="FD38D6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94F09"/>
    <w:multiLevelType w:val="hybridMultilevel"/>
    <w:tmpl w:val="ACC6A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51FC8"/>
    <w:multiLevelType w:val="hybridMultilevel"/>
    <w:tmpl w:val="EF7E6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26808"/>
    <w:multiLevelType w:val="hybridMultilevel"/>
    <w:tmpl w:val="9514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D132A"/>
    <w:multiLevelType w:val="hybridMultilevel"/>
    <w:tmpl w:val="51CA2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72EEA"/>
    <w:multiLevelType w:val="hybridMultilevel"/>
    <w:tmpl w:val="FECE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55969"/>
    <w:multiLevelType w:val="hybridMultilevel"/>
    <w:tmpl w:val="B96AB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7"/>
  </w:num>
  <w:num w:numId="4">
    <w:abstractNumId w:val="21"/>
  </w:num>
  <w:num w:numId="5">
    <w:abstractNumId w:val="6"/>
  </w:num>
  <w:num w:numId="6">
    <w:abstractNumId w:val="2"/>
  </w:num>
  <w:num w:numId="7">
    <w:abstractNumId w:val="8"/>
  </w:num>
  <w:num w:numId="8">
    <w:abstractNumId w:val="16"/>
  </w:num>
  <w:num w:numId="9">
    <w:abstractNumId w:val="11"/>
  </w:num>
  <w:num w:numId="10">
    <w:abstractNumId w:val="12"/>
  </w:num>
  <w:num w:numId="11">
    <w:abstractNumId w:val="9"/>
  </w:num>
  <w:num w:numId="12">
    <w:abstractNumId w:val="19"/>
  </w:num>
  <w:num w:numId="13">
    <w:abstractNumId w:val="14"/>
  </w:num>
  <w:num w:numId="14">
    <w:abstractNumId w:val="3"/>
  </w:num>
  <w:num w:numId="15">
    <w:abstractNumId w:val="17"/>
  </w:num>
  <w:num w:numId="16">
    <w:abstractNumId w:val="20"/>
  </w:num>
  <w:num w:numId="17">
    <w:abstractNumId w:val="13"/>
  </w:num>
  <w:num w:numId="18">
    <w:abstractNumId w:val="1"/>
  </w:num>
  <w:num w:numId="19">
    <w:abstractNumId w:val="15"/>
  </w:num>
  <w:num w:numId="20">
    <w:abstractNumId w:val="10"/>
  </w:num>
  <w:num w:numId="21">
    <w:abstractNumId w:val="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04"/>
    <w:rsid w:val="0000783B"/>
    <w:rsid w:val="000142DF"/>
    <w:rsid w:val="00053706"/>
    <w:rsid w:val="000554A8"/>
    <w:rsid w:val="000D527C"/>
    <w:rsid w:val="000E3B98"/>
    <w:rsid w:val="000F189D"/>
    <w:rsid w:val="000F2A7A"/>
    <w:rsid w:val="001456D5"/>
    <w:rsid w:val="0015101E"/>
    <w:rsid w:val="00155BC6"/>
    <w:rsid w:val="00185A6D"/>
    <w:rsid w:val="001A5FDA"/>
    <w:rsid w:val="001B72AF"/>
    <w:rsid w:val="001D3A5F"/>
    <w:rsid w:val="002011C9"/>
    <w:rsid w:val="00210152"/>
    <w:rsid w:val="00224D33"/>
    <w:rsid w:val="002438E6"/>
    <w:rsid w:val="002469EC"/>
    <w:rsid w:val="00250EBD"/>
    <w:rsid w:val="002637C1"/>
    <w:rsid w:val="00264018"/>
    <w:rsid w:val="0027092F"/>
    <w:rsid w:val="00275469"/>
    <w:rsid w:val="002807CD"/>
    <w:rsid w:val="002C4914"/>
    <w:rsid w:val="00312B1A"/>
    <w:rsid w:val="00337F94"/>
    <w:rsid w:val="003602F6"/>
    <w:rsid w:val="003A33C4"/>
    <w:rsid w:val="003B6155"/>
    <w:rsid w:val="003D4285"/>
    <w:rsid w:val="003D6024"/>
    <w:rsid w:val="0040536A"/>
    <w:rsid w:val="0047090D"/>
    <w:rsid w:val="00472566"/>
    <w:rsid w:val="00474E7D"/>
    <w:rsid w:val="004968BC"/>
    <w:rsid w:val="00510E8D"/>
    <w:rsid w:val="00526C99"/>
    <w:rsid w:val="005424B3"/>
    <w:rsid w:val="0056507E"/>
    <w:rsid w:val="00574CAA"/>
    <w:rsid w:val="00582563"/>
    <w:rsid w:val="005C711A"/>
    <w:rsid w:val="005D18A4"/>
    <w:rsid w:val="005D2D29"/>
    <w:rsid w:val="005E44A3"/>
    <w:rsid w:val="005E6608"/>
    <w:rsid w:val="006179D3"/>
    <w:rsid w:val="00663E07"/>
    <w:rsid w:val="006B5AAD"/>
    <w:rsid w:val="006C22D2"/>
    <w:rsid w:val="00700DD9"/>
    <w:rsid w:val="00732F64"/>
    <w:rsid w:val="00737DA3"/>
    <w:rsid w:val="00750D5C"/>
    <w:rsid w:val="00756806"/>
    <w:rsid w:val="007815DD"/>
    <w:rsid w:val="007F41FF"/>
    <w:rsid w:val="00836E59"/>
    <w:rsid w:val="00846E89"/>
    <w:rsid w:val="00863983"/>
    <w:rsid w:val="008A13F2"/>
    <w:rsid w:val="008B0B2A"/>
    <w:rsid w:val="008B1E1B"/>
    <w:rsid w:val="008C37AA"/>
    <w:rsid w:val="008D7244"/>
    <w:rsid w:val="008E2F88"/>
    <w:rsid w:val="00906022"/>
    <w:rsid w:val="00913A67"/>
    <w:rsid w:val="00966EC1"/>
    <w:rsid w:val="00970A70"/>
    <w:rsid w:val="00972063"/>
    <w:rsid w:val="009C0DE6"/>
    <w:rsid w:val="009C3E36"/>
    <w:rsid w:val="009D6626"/>
    <w:rsid w:val="009E7090"/>
    <w:rsid w:val="00A06943"/>
    <w:rsid w:val="00A261E9"/>
    <w:rsid w:val="00A47C68"/>
    <w:rsid w:val="00A50BD3"/>
    <w:rsid w:val="00A653EE"/>
    <w:rsid w:val="00A818BB"/>
    <w:rsid w:val="00A92F85"/>
    <w:rsid w:val="00AA2FFF"/>
    <w:rsid w:val="00AA5C83"/>
    <w:rsid w:val="00AB4904"/>
    <w:rsid w:val="00AC05D4"/>
    <w:rsid w:val="00AE01BD"/>
    <w:rsid w:val="00AE0BDF"/>
    <w:rsid w:val="00AF18E5"/>
    <w:rsid w:val="00B00AC3"/>
    <w:rsid w:val="00B21782"/>
    <w:rsid w:val="00B22B6B"/>
    <w:rsid w:val="00B51EA5"/>
    <w:rsid w:val="00B53D24"/>
    <w:rsid w:val="00B65696"/>
    <w:rsid w:val="00BB2984"/>
    <w:rsid w:val="00BE2F0B"/>
    <w:rsid w:val="00BE432C"/>
    <w:rsid w:val="00C027A3"/>
    <w:rsid w:val="00C120E4"/>
    <w:rsid w:val="00C2039A"/>
    <w:rsid w:val="00C24EC0"/>
    <w:rsid w:val="00C40DC1"/>
    <w:rsid w:val="00C42F85"/>
    <w:rsid w:val="00C75104"/>
    <w:rsid w:val="00C76127"/>
    <w:rsid w:val="00C83FD4"/>
    <w:rsid w:val="00CC3E83"/>
    <w:rsid w:val="00CF5D7D"/>
    <w:rsid w:val="00D1079C"/>
    <w:rsid w:val="00D10DFA"/>
    <w:rsid w:val="00D2180D"/>
    <w:rsid w:val="00D673DB"/>
    <w:rsid w:val="00D731E7"/>
    <w:rsid w:val="00DA2A22"/>
    <w:rsid w:val="00DA3DFF"/>
    <w:rsid w:val="00DE4CB8"/>
    <w:rsid w:val="00E10E20"/>
    <w:rsid w:val="00E255C9"/>
    <w:rsid w:val="00E4283E"/>
    <w:rsid w:val="00E70D6B"/>
    <w:rsid w:val="00EC2EBC"/>
    <w:rsid w:val="00EC4FD2"/>
    <w:rsid w:val="00EC69D6"/>
    <w:rsid w:val="00EE2C6A"/>
    <w:rsid w:val="00F07233"/>
    <w:rsid w:val="00F17083"/>
    <w:rsid w:val="00F32C31"/>
    <w:rsid w:val="00F43F58"/>
    <w:rsid w:val="00F873F8"/>
    <w:rsid w:val="00F973CC"/>
    <w:rsid w:val="00FB4780"/>
    <w:rsid w:val="00FF35F3"/>
    <w:rsid w:val="00F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D7701"/>
  <w15:chartTrackingRefBased/>
  <w15:docId w15:val="{67970EED-BDD7-4047-AED5-566797F5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1E7"/>
    <w:pPr>
      <w:keepNext/>
      <w:keepLines/>
      <w:pBdr>
        <w:bottom w:val="single" w:sz="4" w:space="1" w:color="auto"/>
      </w:pBdr>
      <w:spacing w:after="240"/>
      <w:outlineLvl w:val="0"/>
    </w:pPr>
    <w:rPr>
      <w:rFonts w:eastAsiaTheme="majorEastAsia" w:cstheme="minorHAnsi"/>
      <w:b/>
      <w:color w:val="0099CC"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731E7"/>
    <w:pPr>
      <w:pBdr>
        <w:bottom w:val="none" w:sz="0" w:space="0" w:color="auto"/>
      </w:pBdr>
      <w:outlineLvl w:val="1"/>
    </w:pPr>
    <w:rPr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F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1E7"/>
    <w:rPr>
      <w:rFonts w:eastAsiaTheme="majorEastAsia" w:cstheme="minorHAnsi"/>
      <w:b/>
      <w:color w:val="0099CC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31E7"/>
    <w:rPr>
      <w:rFonts w:eastAsiaTheme="majorEastAsia" w:cstheme="minorHAnsi"/>
      <w:b/>
      <w:color w:val="0099CC"/>
      <w:sz w:val="40"/>
      <w:szCs w:val="40"/>
    </w:rPr>
  </w:style>
  <w:style w:type="paragraph" w:styleId="NoSpacing">
    <w:name w:val="No Spacing"/>
    <w:uiPriority w:val="1"/>
    <w:qFormat/>
    <w:rsid w:val="00C83FD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83F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rsid w:val="00C83F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3FD4"/>
    <w:pPr>
      <w:suppressAutoHyphens/>
      <w:spacing w:after="120" w:line="240" w:lineRule="auto"/>
      <w:ind w:left="720"/>
      <w:contextualSpacing/>
    </w:pPr>
    <w:rPr>
      <w:rFonts w:ascii="Calibri" w:eastAsia="Times New Roman" w:hAnsi="Calibri" w:cs="Times New Roman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0BD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A3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3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3C4"/>
  </w:style>
  <w:style w:type="paragraph" w:styleId="Footer">
    <w:name w:val="footer"/>
    <w:basedOn w:val="Normal"/>
    <w:link w:val="FooterChar"/>
    <w:uiPriority w:val="99"/>
    <w:unhideWhenUsed/>
    <w:rsid w:val="003A3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3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3EE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653EE"/>
  </w:style>
  <w:style w:type="character" w:customStyle="1" w:styleId="pln">
    <w:name w:val="pln"/>
    <w:basedOn w:val="DefaultParagraphFont"/>
    <w:rsid w:val="00A653EE"/>
  </w:style>
  <w:style w:type="character" w:customStyle="1" w:styleId="str">
    <w:name w:val="str"/>
    <w:basedOn w:val="DefaultParagraphFont"/>
    <w:rsid w:val="00A653EE"/>
  </w:style>
  <w:style w:type="character" w:customStyle="1" w:styleId="lit">
    <w:name w:val="lit"/>
    <w:basedOn w:val="DefaultParagraphFont"/>
    <w:rsid w:val="00A653EE"/>
  </w:style>
  <w:style w:type="character" w:customStyle="1" w:styleId="mtk1">
    <w:name w:val="mtk1"/>
    <w:basedOn w:val="DefaultParagraphFont"/>
    <w:rsid w:val="00AF18E5"/>
  </w:style>
  <w:style w:type="character" w:customStyle="1" w:styleId="mtk20">
    <w:name w:val="mtk20"/>
    <w:basedOn w:val="DefaultParagraphFont"/>
    <w:rsid w:val="00AF18E5"/>
  </w:style>
  <w:style w:type="character" w:customStyle="1" w:styleId="mtk5">
    <w:name w:val="mtk5"/>
    <w:basedOn w:val="DefaultParagraphFont"/>
    <w:rsid w:val="00AF18E5"/>
  </w:style>
  <w:style w:type="character" w:customStyle="1" w:styleId="mtk7">
    <w:name w:val="mtk7"/>
    <w:basedOn w:val="DefaultParagraphFont"/>
    <w:rsid w:val="00AF18E5"/>
  </w:style>
  <w:style w:type="paragraph" w:styleId="Quote">
    <w:name w:val="Quote"/>
    <w:basedOn w:val="Normal"/>
    <w:next w:val="Normal"/>
    <w:link w:val="QuoteChar"/>
    <w:uiPriority w:val="29"/>
    <w:qFormat/>
    <w:rsid w:val="00F170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083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9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731E7"/>
    <w:pPr>
      <w:pBdr>
        <w:bottom w:val="none" w:sz="0" w:space="0" w:color="auto"/>
      </w:pBdr>
      <w:spacing w:before="240" w:after="0"/>
      <w:outlineLvl w:val="9"/>
    </w:pPr>
    <w:rPr>
      <w:rFonts w:cstheme="majorBidi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731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31E7"/>
    <w:pPr>
      <w:spacing w:after="100"/>
      <w:ind w:left="220"/>
    </w:pPr>
  </w:style>
  <w:style w:type="character" w:customStyle="1" w:styleId="sc101">
    <w:name w:val="sc101"/>
    <w:basedOn w:val="DefaultParagraphFont"/>
    <w:rsid w:val="005D18A4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">
    <w:name w:val="sc0"/>
    <w:basedOn w:val="DefaultParagraphFont"/>
    <w:rsid w:val="005D18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5D18A4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1">
    <w:name w:val="sc11"/>
    <w:basedOn w:val="DefaultParagraphFont"/>
    <w:rsid w:val="003602F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DefaultParagraphFont"/>
    <w:rsid w:val="003602F6"/>
    <w:rPr>
      <w:rFonts w:ascii="Courier New" w:hAnsi="Courier New" w:cs="Courier New" w:hint="default"/>
      <w:color w:val="80808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D602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gner.silveira\Downloads\GIBC%20Lab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CF03E-9993-4B80-A379-2D5173A41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GIBC Lab Template.dotx</Template>
  <TotalTime>35</TotalTime>
  <Pages>8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Silveira</dc:creator>
  <cp:keywords/>
  <dc:description/>
  <cp:lastModifiedBy>Wagner Silveira</cp:lastModifiedBy>
  <cp:revision>2</cp:revision>
  <dcterms:created xsi:type="dcterms:W3CDTF">2019-03-26T07:59:00Z</dcterms:created>
  <dcterms:modified xsi:type="dcterms:W3CDTF">2019-03-26T08:34:00Z</dcterms:modified>
</cp:coreProperties>
</file>